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CDF97" w14:textId="00C7F1FB" w:rsidR="002D05D7" w:rsidRPr="002D05D7" w:rsidRDefault="002D05D7" w:rsidP="002D05D7">
      <w:pPr>
        <w:spacing w:after="0" w:line="240" w:lineRule="auto"/>
        <w:rPr>
          <w:rFonts w:ascii="Times New Roman" w:eastAsia="Times New Roman" w:hAnsi="Symbol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t>UNIT 2. HARDWARE</w:t>
      </w:r>
      <w:r>
        <w:rPr>
          <w:rFonts w:ascii="Times New Roman" w:eastAsia="Times New Roman" w:hAnsi="Symbol"/>
          <w:sz w:val="24"/>
          <w:szCs w:val="24"/>
          <w:lang w:val="en-GB" w:eastAsia="es-ES"/>
        </w:rPr>
        <w:t xml:space="preserve"> TEST</w:t>
      </w:r>
    </w:p>
    <w:p w14:paraId="02DAF7F3" w14:textId="77777777" w:rsidR="002D05D7" w:rsidRPr="002D05D7" w:rsidRDefault="002D05D7" w:rsidP="002D05D7">
      <w:pPr>
        <w:spacing w:after="0" w:line="240" w:lineRule="auto"/>
        <w:rPr>
          <w:rFonts w:ascii="Times New Roman" w:eastAsia="Times New Roman" w:hAnsi="Symbol"/>
          <w:sz w:val="24"/>
          <w:szCs w:val="24"/>
          <w:lang w:val="en-GB" w:eastAsia="es-ES"/>
        </w:rPr>
      </w:pPr>
    </w:p>
    <w:p w14:paraId="54C76FB0" w14:textId="485941C5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1. A Personal Computer (PC) is normally a computer that:</w:t>
      </w:r>
    </w:p>
    <w:p w14:paraId="69A2FD60" w14:textId="141789AC" w:rsidR="002D05D7" w:rsidRPr="002D05D7" w:rsidRDefault="002D05D7" w:rsidP="002D05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A. 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Can be moved from location to location.</w:t>
      </w:r>
    </w:p>
    <w:p w14:paraId="0C8ACE8C" w14:textId="6903934D" w:rsidR="002D05D7" w:rsidRPr="002D05D7" w:rsidRDefault="002D05D7" w:rsidP="002D05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Contains a CPU, storage devices, memory, and a BUS.</w:t>
      </w:r>
    </w:p>
    <w:p w14:paraId="7E74A3CB" w14:textId="537337C4" w:rsidR="002D05D7" w:rsidRPr="002D05D7" w:rsidRDefault="002D05D7" w:rsidP="002D05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Can be a computer you can carry anywhere.</w:t>
      </w:r>
    </w:p>
    <w:p w14:paraId="6FACEB79" w14:textId="37F56CF0" w:rsidR="002D05D7" w:rsidRPr="002D05D7" w:rsidRDefault="002D05D7" w:rsidP="002D05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spellStart"/>
      <w:proofErr w:type="gramStart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D..All</w:t>
      </w:r>
      <w:proofErr w:type="spellEnd"/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of the above.</w:t>
      </w:r>
    </w:p>
    <w:p w14:paraId="3D98A2EC" w14:textId="6B862205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gramStart"/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 2</w:t>
      </w:r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. Internally, a microprocessor (CPU) uses which of the following "numbering" system to perform its functions?</w:t>
      </w:r>
    </w:p>
    <w:p w14:paraId="0BBB432D" w14:textId="6CB28C98" w:rsidR="002D05D7" w:rsidRPr="002D05D7" w:rsidRDefault="002D05D7" w:rsidP="002D05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A. Decimal</w:t>
      </w:r>
    </w:p>
    <w:p w14:paraId="4869EDD9" w14:textId="1742597F" w:rsidR="002D05D7" w:rsidRPr="002D05D7" w:rsidRDefault="002D05D7" w:rsidP="002D05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Octal</w:t>
      </w:r>
    </w:p>
    <w:p w14:paraId="1A606026" w14:textId="74D2F0B9" w:rsidR="002D05D7" w:rsidRPr="002D05D7" w:rsidRDefault="002D05D7" w:rsidP="002D05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Binary</w:t>
      </w:r>
    </w:p>
    <w:p w14:paraId="2971FFC5" w14:textId="49B3EC3F" w:rsidR="002D05D7" w:rsidRPr="002D05D7" w:rsidRDefault="002D05D7" w:rsidP="002D05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 Hexadecimal</w:t>
      </w:r>
    </w:p>
    <w:p w14:paraId="336E5A5C" w14:textId="0A1C9AEF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gramStart"/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 3</w:t>
      </w:r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. A PC's 'motherboard' will include all the following except:</w:t>
      </w:r>
    </w:p>
    <w:p w14:paraId="63C2AE6A" w14:textId="3464CC0C" w:rsidR="002D05D7" w:rsidRPr="002D05D7" w:rsidRDefault="002D05D7" w:rsidP="002D05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A. The external cache.</w:t>
      </w:r>
    </w:p>
    <w:p w14:paraId="18E59074" w14:textId="1F4E56B8" w:rsidR="002D05D7" w:rsidRPr="002D05D7" w:rsidRDefault="002D05D7" w:rsidP="002D05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The expansion bus.</w:t>
      </w:r>
    </w:p>
    <w:p w14:paraId="67C341C5" w14:textId="35CD4C2B" w:rsidR="002D05D7" w:rsidRPr="002D05D7" w:rsidRDefault="002D05D7" w:rsidP="002D05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BIOS.</w:t>
      </w:r>
    </w:p>
    <w:p w14:paraId="64F3D046" w14:textId="569F6BE9" w:rsidR="002D05D7" w:rsidRPr="002D05D7" w:rsidRDefault="002D05D7" w:rsidP="002D05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 CD-ROM drive.</w:t>
      </w:r>
    </w:p>
    <w:p w14:paraId="61E6A0C8" w14:textId="1B880B8F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gramStart"/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 4</w:t>
      </w:r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. Which of the following devices or components is probably the LEAST important device on a PC used primarily for "word processing"?</w:t>
      </w:r>
    </w:p>
    <w:p w14:paraId="5ADF17D6" w14:textId="458AE8C8" w:rsidR="002D05D7" w:rsidRPr="002D05D7" w:rsidRDefault="002D05D7" w:rsidP="002D05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A. Memory Size</w:t>
      </w:r>
    </w:p>
    <w:p w14:paraId="5E26B505" w14:textId="05836496" w:rsidR="002D05D7" w:rsidRPr="002D05D7" w:rsidRDefault="002D05D7" w:rsidP="002D05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Hard Disk Drive</w:t>
      </w:r>
    </w:p>
    <w:p w14:paraId="013E94C6" w14:textId="010A609A" w:rsidR="002D05D7" w:rsidRPr="002D05D7" w:rsidRDefault="002D05D7" w:rsidP="002D05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Graphics Accelerator</w:t>
      </w:r>
    </w:p>
    <w:p w14:paraId="5BC4ECAE" w14:textId="0CF0FD63" w:rsidR="002D05D7" w:rsidRPr="002D05D7" w:rsidRDefault="002D05D7" w:rsidP="002D05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 Expansion Bus</w:t>
      </w:r>
    </w:p>
    <w:p w14:paraId="43D2828A" w14:textId="624BC105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gramStart"/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 5</w:t>
      </w:r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. A monitor is probably the most obvious output device on a PC. The two most important factors in purchasing a monitor would be _____ and ____ if you were concerned with quality viewing.</w:t>
      </w:r>
    </w:p>
    <w:p w14:paraId="1A5E4B9A" w14:textId="57B77F54" w:rsidR="002D05D7" w:rsidRPr="002D05D7" w:rsidRDefault="002D05D7" w:rsidP="002D05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A. Physical size and refresh rate.</w:t>
      </w:r>
    </w:p>
    <w:p w14:paraId="117ABBF4" w14:textId="69BB52A7" w:rsidR="002D05D7" w:rsidRPr="002D05D7" w:rsidRDefault="002D05D7" w:rsidP="002D05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Physical size and refresh rate.</w:t>
      </w:r>
    </w:p>
    <w:p w14:paraId="2A4C2B9A" w14:textId="0C00115C" w:rsidR="002D05D7" w:rsidRPr="002D05D7" w:rsidRDefault="002D05D7" w:rsidP="002D05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Resolution and dot pitch.</w:t>
      </w:r>
    </w:p>
    <w:p w14:paraId="4FDF3020" w14:textId="23EEBE77" w:rsidR="002D05D7" w:rsidRPr="002D05D7" w:rsidRDefault="002D05D7" w:rsidP="002D05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 None of the above.</w:t>
      </w:r>
    </w:p>
    <w:p w14:paraId="5E1F2BF7" w14:textId="79AAC3DF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gramStart"/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 6..</w:t>
      </w:r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The primary component that ties all the parts of the computer together on the mother board is called the</w:t>
      </w:r>
    </w:p>
    <w:p w14:paraId="65C94AB8" w14:textId="72FE690B" w:rsidR="002D05D7" w:rsidRPr="002D05D7" w:rsidRDefault="002D05D7" w:rsidP="002D05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A. Expansion slots</w:t>
      </w:r>
    </w:p>
    <w:p w14:paraId="3A2BABF7" w14:textId="4FBB0C07" w:rsidR="002D05D7" w:rsidRPr="002D05D7" w:rsidRDefault="002D05D7" w:rsidP="002D05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Buses</w:t>
      </w:r>
    </w:p>
    <w:p w14:paraId="600F504C" w14:textId="6C4D25AB" w:rsidR="002D05D7" w:rsidRPr="002D05D7" w:rsidRDefault="002D05D7" w:rsidP="002D05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CPU</w:t>
      </w:r>
    </w:p>
    <w:p w14:paraId="797F9EDF" w14:textId="7460B949" w:rsidR="002D05D7" w:rsidRPr="002D05D7" w:rsidRDefault="002D05D7" w:rsidP="002D05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 Memory</w:t>
      </w:r>
    </w:p>
    <w:p w14:paraId="4C692556" w14:textId="77777777" w:rsidR="002D05D7" w:rsidRPr="002D05D7" w:rsidRDefault="002D05D7" w:rsidP="002D05D7">
      <w:pPr>
        <w:spacing w:after="0" w:line="240" w:lineRule="auto"/>
        <w:rPr>
          <w:rFonts w:ascii="Times New Roman" w:eastAsia="Times New Roman" w:hAnsi="Symbol"/>
          <w:sz w:val="24"/>
          <w:szCs w:val="24"/>
          <w:lang w:val="en-GB" w:eastAsia="es-ES"/>
        </w:rPr>
      </w:pPr>
    </w:p>
    <w:p w14:paraId="0278A939" w14:textId="77777777" w:rsidR="002D05D7" w:rsidRPr="002D05D7" w:rsidRDefault="002D05D7" w:rsidP="002D05D7">
      <w:pPr>
        <w:spacing w:after="0" w:line="240" w:lineRule="auto"/>
        <w:rPr>
          <w:rFonts w:ascii="Times New Roman" w:eastAsia="Times New Roman" w:hAnsi="Symbol"/>
          <w:sz w:val="24"/>
          <w:szCs w:val="24"/>
          <w:lang w:val="en-GB" w:eastAsia="es-ES"/>
        </w:rPr>
      </w:pPr>
    </w:p>
    <w:p w14:paraId="5E5974F7" w14:textId="359DD275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gramStart"/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lastRenderedPageBreak/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 7</w:t>
      </w:r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. Which of the following is considered the most basic component of a PC?</w:t>
      </w:r>
    </w:p>
    <w:p w14:paraId="12187FBC" w14:textId="107FA4A2" w:rsidR="002D05D7" w:rsidRPr="002D05D7" w:rsidRDefault="002D05D7" w:rsidP="002D05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A. Hard disk drive</w:t>
      </w:r>
    </w:p>
    <w:p w14:paraId="16E28EAE" w14:textId="5540B518" w:rsidR="002D05D7" w:rsidRPr="002D05D7" w:rsidRDefault="002D05D7" w:rsidP="002D05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Printer</w:t>
      </w:r>
    </w:p>
    <w:p w14:paraId="69A89775" w14:textId="0D880DBA" w:rsidR="002D05D7" w:rsidRPr="002D05D7" w:rsidRDefault="002D05D7" w:rsidP="002D05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Motherboard</w:t>
      </w:r>
    </w:p>
    <w:p w14:paraId="0F40F6DB" w14:textId="74899C64" w:rsidR="002D05D7" w:rsidRPr="002D05D7" w:rsidRDefault="002D05D7" w:rsidP="002D05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 Monitor</w:t>
      </w:r>
    </w:p>
    <w:p w14:paraId="39221D58" w14:textId="192A4CE0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gramStart"/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 8</w:t>
      </w:r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. Primary Storage in computer terminology, refers to</w:t>
      </w:r>
    </w:p>
    <w:p w14:paraId="7CCA5C28" w14:textId="3F7DE940" w:rsidR="002D05D7" w:rsidRPr="002D05D7" w:rsidRDefault="002D05D7" w:rsidP="002D05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A. Hard disk drive</w:t>
      </w:r>
    </w:p>
    <w:p w14:paraId="459796CE" w14:textId="3E595CDB" w:rsidR="002D05D7" w:rsidRPr="002D05D7" w:rsidRDefault="002D05D7" w:rsidP="002D05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Random access memory (RAM)</w:t>
      </w:r>
    </w:p>
    <w:p w14:paraId="6F8E5758" w14:textId="5EB911D8" w:rsidR="002D05D7" w:rsidRPr="002D05D7" w:rsidRDefault="002D05D7" w:rsidP="002D05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The storage device where the Operating System is stored.</w:t>
      </w:r>
    </w:p>
    <w:p w14:paraId="6AEDFD2A" w14:textId="3EAC7823" w:rsidR="002D05D7" w:rsidRPr="002D05D7" w:rsidRDefault="002D05D7" w:rsidP="002D05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 ROM BIOS</w:t>
      </w:r>
    </w:p>
    <w:p w14:paraId="34F97D50" w14:textId="314CF483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gramStart"/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 9</w:t>
      </w:r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. A "pixel" on a monitor's CRT is made up of </w:t>
      </w:r>
      <w:proofErr w:type="spellStart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colors</w:t>
      </w:r>
      <w:proofErr w:type="spell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. With combinations of these </w:t>
      </w:r>
      <w:proofErr w:type="spellStart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colors</w:t>
      </w:r>
      <w:proofErr w:type="spell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, _____, _____, and ______, you can make most other </w:t>
      </w:r>
      <w:proofErr w:type="spellStart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colors</w:t>
      </w:r>
      <w:proofErr w:type="spell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.</w:t>
      </w:r>
    </w:p>
    <w:p w14:paraId="2FFCE8E4" w14:textId="5EBFD414" w:rsidR="002D05D7" w:rsidRPr="002D05D7" w:rsidRDefault="002D05D7" w:rsidP="002D05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A. Yellow, green, red</w:t>
      </w:r>
    </w:p>
    <w:p w14:paraId="72487251" w14:textId="3AF74118" w:rsidR="002D05D7" w:rsidRPr="002D05D7" w:rsidRDefault="002D05D7" w:rsidP="002D05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Red, green, blue</w:t>
      </w:r>
    </w:p>
    <w:p w14:paraId="72115BFE" w14:textId="0D261AED" w:rsidR="002D05D7" w:rsidRPr="002D05D7" w:rsidRDefault="002D05D7" w:rsidP="002D05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Black, yellow, green</w:t>
      </w:r>
    </w:p>
    <w:p w14:paraId="514F3185" w14:textId="4118F409" w:rsidR="002D05D7" w:rsidRPr="002D05D7" w:rsidRDefault="002D05D7" w:rsidP="002D05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 Black, white, red</w:t>
      </w:r>
    </w:p>
    <w:p w14:paraId="30341AA5" w14:textId="1FA99D4B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gramStart"/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 10</w:t>
      </w:r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. Which of the following devices is NOT connected directly to the motherboard?</w:t>
      </w:r>
    </w:p>
    <w:p w14:paraId="40C38694" w14:textId="4667FE6B" w:rsidR="002D05D7" w:rsidRPr="002D05D7" w:rsidRDefault="002D05D7" w:rsidP="002D05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A. Hard Disk drive</w:t>
      </w:r>
    </w:p>
    <w:p w14:paraId="594556DD" w14:textId="5FB8A2DD" w:rsidR="002D05D7" w:rsidRPr="002D05D7" w:rsidRDefault="002D05D7" w:rsidP="002D05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VESA Local Bus</w:t>
      </w:r>
    </w:p>
    <w:p w14:paraId="4312724D" w14:textId="3F628E7D" w:rsidR="002D05D7" w:rsidRPr="002D05D7" w:rsidRDefault="002D05D7" w:rsidP="002D05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CPU (microprocessor)</w:t>
      </w:r>
    </w:p>
    <w:p w14:paraId="67009A80" w14:textId="3A162057" w:rsidR="002D05D7" w:rsidRPr="002D05D7" w:rsidRDefault="002D05D7" w:rsidP="002D05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 PCI Local Bus</w:t>
      </w:r>
    </w:p>
    <w:p w14:paraId="712869F8" w14:textId="338563DF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gramStart"/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 11</w:t>
      </w:r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. A motherboard</w:t>
      </w:r>
    </w:p>
    <w:p w14:paraId="71DB9ECD" w14:textId="4196CFBC" w:rsidR="002D05D7" w:rsidRPr="002D05D7" w:rsidRDefault="002D05D7" w:rsidP="002D05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A. Contains all major components of a "computing system".</w:t>
      </w:r>
    </w:p>
    <w:p w14:paraId="620EC8EF" w14:textId="5272231D" w:rsidR="002D05D7" w:rsidRPr="002D05D7" w:rsidRDefault="002D05D7" w:rsidP="002D05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Must have an IDE controller and connectors.</w:t>
      </w:r>
    </w:p>
    <w:p w14:paraId="597A7A11" w14:textId="44589B4F" w:rsidR="002D05D7" w:rsidRPr="002D05D7" w:rsidRDefault="002D05D7" w:rsidP="002D05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Must have a large number of expansion slots.</w:t>
      </w:r>
    </w:p>
    <w:p w14:paraId="6FF355DC" w14:textId="20A08386" w:rsidR="002D05D7" w:rsidRPr="002D05D7" w:rsidRDefault="002D05D7" w:rsidP="002D05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spellStart"/>
      <w:proofErr w:type="gramStart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D..Connects</w:t>
      </w:r>
      <w:proofErr w:type="spellEnd"/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all components of a computer system.</w:t>
      </w:r>
    </w:p>
    <w:p w14:paraId="40E29AB9" w14:textId="7C488D9D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gramStart"/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 12..</w:t>
      </w:r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Hard Disk drives have which of the following characteristics?</w:t>
      </w:r>
    </w:p>
    <w:p w14:paraId="206C23DB" w14:textId="1FA2AE16" w:rsidR="002D05D7" w:rsidRPr="002D05D7" w:rsidRDefault="002D05D7" w:rsidP="002D05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A. Access speeds in the 8 to 12 </w:t>
      </w:r>
      <w:proofErr w:type="spellStart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ms</w:t>
      </w:r>
      <w:proofErr w:type="spell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range.</w:t>
      </w:r>
    </w:p>
    <w:p w14:paraId="25B4C431" w14:textId="761A3CF1" w:rsidR="002D05D7" w:rsidRPr="002D05D7" w:rsidRDefault="002D05D7" w:rsidP="002D05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One or more magnetic coated surfaces.</w:t>
      </w:r>
    </w:p>
    <w:p w14:paraId="3904BD0C" w14:textId="6736004C" w:rsidR="002D05D7" w:rsidRPr="002D05D7" w:rsidRDefault="002D05D7" w:rsidP="002D05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Can be installed as a "master" or "slave" drive.</w:t>
      </w:r>
    </w:p>
    <w:p w14:paraId="64885AF9" w14:textId="31C7DA6C" w:rsidR="002D05D7" w:rsidRPr="002D05D7" w:rsidRDefault="002D05D7" w:rsidP="002D05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 All of the above are true.</w:t>
      </w:r>
    </w:p>
    <w:p w14:paraId="2F0B15E7" w14:textId="082223DE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gramStart"/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 13</w:t>
      </w:r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. Of the current storage devices available, which of the following will allow you to have 1 GB or more storage space?</w:t>
      </w:r>
    </w:p>
    <w:p w14:paraId="4D9A7AED" w14:textId="655D67EA" w:rsidR="002D05D7" w:rsidRPr="002D05D7" w:rsidRDefault="002D05D7" w:rsidP="002D05D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A. Hard Disk drive</w:t>
      </w:r>
    </w:p>
    <w:p w14:paraId="2D1CB722" w14:textId="4426E65F" w:rsidR="002D05D7" w:rsidRPr="002D05D7" w:rsidRDefault="002D05D7" w:rsidP="002D05D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Floppy drive</w:t>
      </w:r>
    </w:p>
    <w:p w14:paraId="3F2F24E0" w14:textId="286405DF" w:rsidR="002D05D7" w:rsidRPr="002D05D7" w:rsidRDefault="002D05D7" w:rsidP="002D05D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ZIP drive</w:t>
      </w:r>
    </w:p>
    <w:p w14:paraId="21E74FA0" w14:textId="337B3DB6" w:rsidR="002D05D7" w:rsidRPr="002D05D7" w:rsidRDefault="002D05D7" w:rsidP="002D05D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 Bernoulli drive</w:t>
      </w:r>
    </w:p>
    <w:p w14:paraId="3E5F8241" w14:textId="56E5DF4A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gramStart"/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lastRenderedPageBreak/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 14</w:t>
      </w:r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. Which of the following motherboard components has been literally phased out by including it as part of the CPU (microprocessor)?</w:t>
      </w:r>
    </w:p>
    <w:p w14:paraId="47D393E1" w14:textId="11CDEF5B" w:rsidR="002D05D7" w:rsidRPr="002D05D7" w:rsidRDefault="002D05D7" w:rsidP="002D05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A. Cache Memory</w:t>
      </w:r>
    </w:p>
    <w:p w14:paraId="2BA906E3" w14:textId="16A9E8CA" w:rsidR="002D05D7" w:rsidRPr="002D05D7" w:rsidRDefault="002D05D7" w:rsidP="002D05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Expansion slots</w:t>
      </w:r>
    </w:p>
    <w:p w14:paraId="76D5D071" w14:textId="591F803F" w:rsidR="002D05D7" w:rsidRPr="002D05D7" w:rsidRDefault="002D05D7" w:rsidP="002D05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Mass storage interface</w:t>
      </w:r>
    </w:p>
    <w:p w14:paraId="3E343A1F" w14:textId="1B35F45D" w:rsidR="002D05D7" w:rsidRPr="002D05D7" w:rsidRDefault="002D05D7" w:rsidP="002D05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 Math Co-processor</w:t>
      </w:r>
    </w:p>
    <w:p w14:paraId="32E31D98" w14:textId="25BEAF4A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gramStart"/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 15</w:t>
      </w:r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. The area in your computer where programs and data are initially loaded before execution is called the _________.</w:t>
      </w:r>
    </w:p>
    <w:p w14:paraId="0581890A" w14:textId="034B7B04" w:rsidR="002D05D7" w:rsidRPr="002D05D7" w:rsidRDefault="002D05D7" w:rsidP="002D05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A. External cache memory.</w:t>
      </w:r>
    </w:p>
    <w:p w14:paraId="346635B6" w14:textId="10100B36" w:rsidR="002D05D7" w:rsidRPr="002D05D7" w:rsidRDefault="002D05D7" w:rsidP="002D05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Video memory.</w:t>
      </w:r>
    </w:p>
    <w:p w14:paraId="0EB74B99" w14:textId="62CE3E69" w:rsidR="002D05D7" w:rsidRPr="002D05D7" w:rsidRDefault="002D05D7" w:rsidP="002D05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Random access memory.</w:t>
      </w:r>
    </w:p>
    <w:p w14:paraId="28DBDFC3" w14:textId="77777777" w:rsidR="002D05D7" w:rsidRPr="002D05D7" w:rsidRDefault="002D05D7" w:rsidP="002D05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 </w:t>
      </w:r>
    </w:p>
    <w:p w14:paraId="1623F1A4" w14:textId="77777777" w:rsidR="002D05D7" w:rsidRPr="002D05D7" w:rsidRDefault="002D05D7" w:rsidP="002D05D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Internal cache memory.</w:t>
      </w:r>
    </w:p>
    <w:p w14:paraId="3CB01315" w14:textId="52E789CD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gramStart"/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 16</w:t>
      </w:r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. Most RAM memory in a PC will come in the form of _____________ chips embedded on a SIMM chip.</w:t>
      </w:r>
    </w:p>
    <w:p w14:paraId="210E5B45" w14:textId="7F94B24E" w:rsidR="002D05D7" w:rsidRPr="002D05D7" w:rsidRDefault="002D05D7" w:rsidP="002D05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A. Dual In-Line Pins</w:t>
      </w:r>
    </w:p>
    <w:p w14:paraId="505F7BF1" w14:textId="62425F99" w:rsidR="002D05D7" w:rsidRPr="002D05D7" w:rsidRDefault="002D05D7" w:rsidP="002D05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Read Only Memory (ROM)</w:t>
      </w:r>
    </w:p>
    <w:p w14:paraId="21F9721A" w14:textId="4D73578D" w:rsidR="002D05D7" w:rsidRPr="002D05D7" w:rsidRDefault="002D05D7" w:rsidP="002D05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BIOS Chips</w:t>
      </w:r>
    </w:p>
    <w:p w14:paraId="4BDFDCFE" w14:textId="5DEB1941" w:rsidR="002D05D7" w:rsidRPr="002D05D7" w:rsidRDefault="002D05D7" w:rsidP="002D05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 Dynamic Random Access Memory (DRAM).</w:t>
      </w:r>
    </w:p>
    <w:p w14:paraId="05A47D6C" w14:textId="47CD9601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gramStart"/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 17</w:t>
      </w:r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. A Dual In-line Memory Modula (DIMM) requires what pin configuration to be installed?</w:t>
      </w:r>
    </w:p>
    <w:p w14:paraId="5D5CB0E9" w14:textId="10CEF97E" w:rsidR="002D05D7" w:rsidRPr="002D05D7" w:rsidRDefault="002D05D7" w:rsidP="002D05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A. 25 pin</w:t>
      </w:r>
    </w:p>
    <w:p w14:paraId="223B9D33" w14:textId="53929B93" w:rsidR="002D05D7" w:rsidRPr="002D05D7" w:rsidRDefault="002D05D7" w:rsidP="002D05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30 pin</w:t>
      </w:r>
    </w:p>
    <w:p w14:paraId="7E3AE964" w14:textId="39782A0A" w:rsidR="002D05D7" w:rsidRPr="002D05D7" w:rsidRDefault="002D05D7" w:rsidP="002D05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27 pin</w:t>
      </w:r>
    </w:p>
    <w:p w14:paraId="0ED11AF2" w14:textId="62B64570" w:rsidR="002D05D7" w:rsidRPr="002D05D7" w:rsidRDefault="002D05D7" w:rsidP="002D05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 168 pin</w:t>
      </w:r>
    </w:p>
    <w:p w14:paraId="2C1C6E67" w14:textId="68880D81" w:rsidR="002D05D7" w:rsidRPr="002D05D7" w:rsidRDefault="002D05D7" w:rsidP="002D05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proofErr w:type="gramStart"/>
      <w:r w:rsidRPr="002D05D7">
        <w:rPr>
          <w:rFonts w:ascii="Times New Roman" w:eastAsia="Times New Roman" w:hAnsi="Symbol"/>
          <w:sz w:val="24"/>
          <w:szCs w:val="24"/>
          <w:lang w:val="en-GB" w:eastAsia="es-ES"/>
        </w:rPr>
        <w:t></w:t>
      </w: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 xml:space="preserve">  18</w:t>
      </w:r>
      <w:proofErr w:type="gramEnd"/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. A 72-pin SIMM with the specification "1M x 32" holds ______ times the memory of a 30-pin SIMM with the specification of "1M x 8".</w:t>
      </w:r>
    </w:p>
    <w:p w14:paraId="565D13EF" w14:textId="0E6DFAD4" w:rsidR="002D05D7" w:rsidRPr="002D05D7" w:rsidRDefault="002D05D7" w:rsidP="002D05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A. 2</w:t>
      </w:r>
    </w:p>
    <w:p w14:paraId="6BEDED1A" w14:textId="33BFC1B4" w:rsidR="002D05D7" w:rsidRPr="002D05D7" w:rsidRDefault="002D05D7" w:rsidP="002D05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B. 8</w:t>
      </w:r>
    </w:p>
    <w:p w14:paraId="2B11D7D9" w14:textId="601729D6" w:rsidR="002D05D7" w:rsidRPr="002D05D7" w:rsidRDefault="002D05D7" w:rsidP="002D05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C. 9</w:t>
      </w:r>
    </w:p>
    <w:p w14:paraId="1BA3350C" w14:textId="7B1F0ADF" w:rsidR="002D05D7" w:rsidRPr="002D05D7" w:rsidRDefault="002D05D7" w:rsidP="002D05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2D05D7">
        <w:rPr>
          <w:rFonts w:ascii="Times New Roman" w:eastAsia="Times New Roman" w:hAnsi="Times New Roman"/>
          <w:sz w:val="24"/>
          <w:szCs w:val="24"/>
          <w:lang w:val="en-GB" w:eastAsia="es-ES"/>
        </w:rPr>
        <w:t>D. 4</w:t>
      </w:r>
    </w:p>
    <w:p w14:paraId="396E34B8" w14:textId="53E93808" w:rsidR="00C61E1D" w:rsidRDefault="00C61E1D" w:rsidP="00C61E1D">
      <w:pPr>
        <w:rPr>
          <w:lang w:val="en-US"/>
        </w:rPr>
      </w:pPr>
    </w:p>
    <w:p w14:paraId="02EB378F" w14:textId="77777777" w:rsidR="00026F51" w:rsidRPr="000B68CB" w:rsidRDefault="00026F51" w:rsidP="0079283E">
      <w:pPr>
        <w:rPr>
          <w:rFonts w:eastAsia="Times New Roman"/>
          <w:bCs/>
          <w:color w:val="155388"/>
          <w:lang w:val="en-US"/>
        </w:rPr>
      </w:pPr>
    </w:p>
    <w:sectPr w:rsidR="00026F51" w:rsidRPr="000B68CB" w:rsidSect="00506C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993" w:left="1701" w:header="426" w:footer="123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566B7" w14:textId="77777777" w:rsidR="00DF2864" w:rsidRDefault="00DF2864" w:rsidP="00790968">
      <w:pPr>
        <w:spacing w:after="0" w:line="240" w:lineRule="auto"/>
      </w:pPr>
      <w:r>
        <w:separator/>
      </w:r>
    </w:p>
  </w:endnote>
  <w:endnote w:type="continuationSeparator" w:id="0">
    <w:p w14:paraId="5D409233" w14:textId="77777777" w:rsidR="00DF2864" w:rsidRDefault="00DF2864" w:rsidP="0079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stat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817"/>
      <w:gridCol w:w="3272"/>
    </w:tblGrid>
    <w:tr w:rsidR="00026F51" w14:paraId="4E329E0C" w14:textId="77777777" w:rsidTr="1677F2E7">
      <w:trPr>
        <w:trHeight w:val="716"/>
      </w:trPr>
      <w:tc>
        <w:tcPr>
          <w:tcW w:w="817" w:type="dxa"/>
        </w:tcPr>
        <w:p w14:paraId="4B94D5A5" w14:textId="77777777" w:rsidR="00026F51" w:rsidRDefault="005B4DD5">
          <w:pPr>
            <w:pStyle w:val="Piedepgina"/>
          </w:pPr>
          <w:r w:rsidRPr="00DE6ACF">
            <w:rPr>
              <w:noProof/>
              <w:lang w:eastAsia="es-ES"/>
            </w:rPr>
            <w:drawing>
              <wp:inline distT="0" distB="0" distL="0" distR="0" wp14:anchorId="39DBAD44" wp14:editId="07777777">
                <wp:extent cx="381000" cy="390525"/>
                <wp:effectExtent l="0" t="0" r="0" b="0"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554" t="78049" r="49037" b="90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72" w:type="dxa"/>
        </w:tcPr>
        <w:p w14:paraId="53380E21" w14:textId="77777777" w:rsidR="00026F51" w:rsidRDefault="00026F51" w:rsidP="00026F51">
          <w:pPr>
            <w:pStyle w:val="Piedepgina"/>
          </w:pPr>
          <w:r>
            <w:t>M02 | Didáctica de la Educación</w:t>
          </w:r>
        </w:p>
      </w:tc>
    </w:tr>
  </w:tbl>
  <w:p w14:paraId="3DEEC669" w14:textId="77777777" w:rsidR="00026F51" w:rsidRDefault="00026F51" w:rsidP="00780E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bookmarkEnd w:id="0" w:displacedByCustomXml="next"/>
  <w:sdt>
    <w:sdtPr>
      <w:id w:val="969169713"/>
      <w:placeholder>
        <w:docPart w:val="52F5E9C3240148EDA20969C8A9F0BD52"/>
      </w:placeholder>
      <w:temporary/>
      <w:showingPlcHdr/>
      <w15:appearance w15:val="hidden"/>
    </w:sdtPr>
    <w:sdtContent>
      <w:p w14:paraId="4829CA28" w14:textId="77777777" w:rsidR="00D722B4" w:rsidRDefault="00D722B4">
        <w:pPr>
          <w:pStyle w:val="Piedepgina"/>
        </w:pPr>
        <w:r>
          <w:t>[Escriba aquí]</w:t>
        </w:r>
      </w:p>
    </w:sdtContent>
  </w:sdt>
  <w:p w14:paraId="44EAFD9C" w14:textId="77777777" w:rsidR="00026F51" w:rsidRDefault="00026F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DE6210" w:rsidRDefault="00DE62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76F6F" w14:textId="77777777" w:rsidR="00DF2864" w:rsidRDefault="00DF2864" w:rsidP="00790968">
      <w:pPr>
        <w:spacing w:after="0" w:line="240" w:lineRule="auto"/>
      </w:pPr>
      <w:r>
        <w:separator/>
      </w:r>
    </w:p>
  </w:footnote>
  <w:footnote w:type="continuationSeparator" w:id="0">
    <w:p w14:paraId="4A724367" w14:textId="77777777" w:rsidR="00DF2864" w:rsidRDefault="00DF2864" w:rsidP="00790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934D" w14:textId="77777777" w:rsidR="002D6E1A" w:rsidRPr="00B24A56" w:rsidRDefault="005B4DD5" w:rsidP="002D6E1A">
    <w:pPr>
      <w:pStyle w:val="Encabezado"/>
      <w:rPr>
        <w:rFonts w:ascii="Cambria" w:hAnsi="Cambria"/>
        <w:b/>
        <w:color w:val="1D70B7"/>
      </w:rPr>
    </w:pPr>
    <w:r>
      <w:rPr>
        <w:noProof/>
        <w:lang w:eastAsia="es-E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524AF59" wp14:editId="07777777">
              <wp:simplePos x="0" y="0"/>
              <wp:positionH relativeFrom="column">
                <wp:posOffset>-19050</wp:posOffset>
              </wp:positionH>
              <wp:positionV relativeFrom="paragraph">
                <wp:posOffset>413384</wp:posOffset>
              </wp:positionV>
              <wp:extent cx="5466715" cy="0"/>
              <wp:effectExtent l="38100" t="38100" r="57785" b="76200"/>
              <wp:wrapNone/>
              <wp:docPr id="10" name="10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667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93C01F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 w14:anchorId="2229A55C">
            <v:line id="10 Conector recto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93c01f" strokeweight="2pt" from="-1.5pt,32.55pt" to="428.95pt,32.55pt" w14:anchorId="0DAE9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">
              <v:shadow on="t" color="black" opacity="24903f" offset="0,.55556mm" origin=",.5"/>
              <o:lock v:ext="edit" shapetype="f"/>
            </v:line>
          </w:pict>
        </mc:Fallback>
      </mc:AlternateContent>
    </w:r>
    <w:r w:rsidRPr="00DE6ACF">
      <w:rPr>
        <w:noProof/>
        <w:lang w:eastAsia="es-ES"/>
      </w:rPr>
      <w:drawing>
        <wp:inline distT="0" distB="0" distL="0" distR="0" wp14:anchorId="727AB8D3" wp14:editId="07777777">
          <wp:extent cx="981075" cy="3429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D6E1A">
      <w:tab/>
    </w:r>
    <w:r w:rsidR="002D6E1A">
      <w:tab/>
    </w:r>
    <w:r w:rsidR="1677F2E7" w:rsidRPr="1677F2E7">
      <w:rPr>
        <w:rFonts w:ascii="Cambria" w:hAnsi="Cambria"/>
        <w:b/>
        <w:bCs/>
        <w:color w:val="1D70B7"/>
      </w:rPr>
      <w:t>Guía Modular</w:t>
    </w:r>
  </w:p>
  <w:p w14:paraId="6A05A809" w14:textId="77777777" w:rsidR="002D6E1A" w:rsidRDefault="002D6E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3A2AD8BAEACD425E9D77B3453BA0EFC5"/>
      </w:placeholder>
      <w:temporary/>
      <w:showingPlcHdr/>
      <w15:appearance w15:val="hidden"/>
    </w:sdtPr>
    <w:sdtContent>
      <w:p w14:paraId="734C5CF2" w14:textId="77777777" w:rsidR="00D722B4" w:rsidRDefault="00D722B4">
        <w:pPr>
          <w:pStyle w:val="Encabezado"/>
        </w:pPr>
        <w:r>
          <w:t>[Escriba aquí]</w:t>
        </w:r>
      </w:p>
    </w:sdtContent>
  </w:sdt>
  <w:p w14:paraId="6057822C" w14:textId="52571EFB" w:rsidR="00026F51" w:rsidRPr="00B24A56" w:rsidRDefault="00026F51">
    <w:pPr>
      <w:pStyle w:val="Encabezado"/>
      <w:rPr>
        <w:rFonts w:ascii="Cambria" w:hAnsi="Cambria"/>
        <w:b/>
        <w:color w:val="1D70B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940D" w14:textId="77777777" w:rsidR="00DE6210" w:rsidRDefault="00DE62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208E5C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DB06EF"/>
    <w:multiLevelType w:val="hybridMultilevel"/>
    <w:tmpl w:val="668A3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130AC"/>
    <w:multiLevelType w:val="multilevel"/>
    <w:tmpl w:val="0002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61B33"/>
    <w:multiLevelType w:val="multilevel"/>
    <w:tmpl w:val="567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A1D35"/>
    <w:multiLevelType w:val="multilevel"/>
    <w:tmpl w:val="4ABC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B56FC"/>
    <w:multiLevelType w:val="multilevel"/>
    <w:tmpl w:val="8E92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9197E"/>
    <w:multiLevelType w:val="hybridMultilevel"/>
    <w:tmpl w:val="503A3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9717F"/>
    <w:multiLevelType w:val="hybridMultilevel"/>
    <w:tmpl w:val="D848E4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B7AC4"/>
    <w:multiLevelType w:val="multilevel"/>
    <w:tmpl w:val="F95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F6C3E"/>
    <w:multiLevelType w:val="multilevel"/>
    <w:tmpl w:val="9700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24E7D"/>
    <w:multiLevelType w:val="hybridMultilevel"/>
    <w:tmpl w:val="FDDA4946"/>
    <w:lvl w:ilvl="0" w:tplc="D99A98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73FFF"/>
    <w:multiLevelType w:val="hybridMultilevel"/>
    <w:tmpl w:val="AEDA652A"/>
    <w:lvl w:ilvl="0" w:tplc="E258DDA2">
      <w:start w:val="3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069D7"/>
    <w:multiLevelType w:val="multilevel"/>
    <w:tmpl w:val="4F72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E2D68"/>
    <w:multiLevelType w:val="multilevel"/>
    <w:tmpl w:val="7656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9759C"/>
    <w:multiLevelType w:val="multilevel"/>
    <w:tmpl w:val="5746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568CB"/>
    <w:multiLevelType w:val="hybridMultilevel"/>
    <w:tmpl w:val="8DA214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34B5C"/>
    <w:multiLevelType w:val="multilevel"/>
    <w:tmpl w:val="ABC2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E358B"/>
    <w:multiLevelType w:val="hybridMultilevel"/>
    <w:tmpl w:val="B00673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55C84"/>
    <w:multiLevelType w:val="multilevel"/>
    <w:tmpl w:val="ECA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47FD7"/>
    <w:multiLevelType w:val="multilevel"/>
    <w:tmpl w:val="457A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1225E"/>
    <w:multiLevelType w:val="hybridMultilevel"/>
    <w:tmpl w:val="E86ADC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132187"/>
    <w:multiLevelType w:val="hybridMultilevel"/>
    <w:tmpl w:val="C37CE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21B5F"/>
    <w:multiLevelType w:val="multilevel"/>
    <w:tmpl w:val="A004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913496"/>
    <w:multiLevelType w:val="multilevel"/>
    <w:tmpl w:val="4542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66C9B"/>
    <w:multiLevelType w:val="hybridMultilevel"/>
    <w:tmpl w:val="234C70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3463B5"/>
    <w:multiLevelType w:val="multilevel"/>
    <w:tmpl w:val="D08E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207383"/>
    <w:multiLevelType w:val="hybridMultilevel"/>
    <w:tmpl w:val="F94CA4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D7831"/>
    <w:multiLevelType w:val="multilevel"/>
    <w:tmpl w:val="A1BE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8314C"/>
    <w:multiLevelType w:val="multilevel"/>
    <w:tmpl w:val="FFA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8B4425"/>
    <w:multiLevelType w:val="multilevel"/>
    <w:tmpl w:val="256E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0"/>
  </w:num>
  <w:num w:numId="3">
    <w:abstractNumId w:val="11"/>
  </w:num>
  <w:num w:numId="4">
    <w:abstractNumId w:val="1"/>
  </w:num>
  <w:num w:numId="5">
    <w:abstractNumId w:val="6"/>
  </w:num>
  <w:num w:numId="6">
    <w:abstractNumId w:val="24"/>
  </w:num>
  <w:num w:numId="7">
    <w:abstractNumId w:val="21"/>
  </w:num>
  <w:num w:numId="8">
    <w:abstractNumId w:val="15"/>
  </w:num>
  <w:num w:numId="9">
    <w:abstractNumId w:val="7"/>
  </w:num>
  <w:num w:numId="10">
    <w:abstractNumId w:val="17"/>
  </w:num>
  <w:num w:numId="11">
    <w:abstractNumId w:val="0"/>
  </w:num>
  <w:num w:numId="12">
    <w:abstractNumId w:val="10"/>
  </w:num>
  <w:num w:numId="13">
    <w:abstractNumId w:val="3"/>
  </w:num>
  <w:num w:numId="14">
    <w:abstractNumId w:val="8"/>
  </w:num>
  <w:num w:numId="15">
    <w:abstractNumId w:val="18"/>
  </w:num>
  <w:num w:numId="16">
    <w:abstractNumId w:val="28"/>
  </w:num>
  <w:num w:numId="17">
    <w:abstractNumId w:val="19"/>
  </w:num>
  <w:num w:numId="18">
    <w:abstractNumId w:val="23"/>
  </w:num>
  <w:num w:numId="19">
    <w:abstractNumId w:val="12"/>
  </w:num>
  <w:num w:numId="20">
    <w:abstractNumId w:val="5"/>
  </w:num>
  <w:num w:numId="21">
    <w:abstractNumId w:val="2"/>
  </w:num>
  <w:num w:numId="22">
    <w:abstractNumId w:val="25"/>
  </w:num>
  <w:num w:numId="23">
    <w:abstractNumId w:val="22"/>
  </w:num>
  <w:num w:numId="24">
    <w:abstractNumId w:val="27"/>
  </w:num>
  <w:num w:numId="25">
    <w:abstractNumId w:val="29"/>
  </w:num>
  <w:num w:numId="26">
    <w:abstractNumId w:val="13"/>
  </w:num>
  <w:num w:numId="27">
    <w:abstractNumId w:val="14"/>
  </w:num>
  <w:num w:numId="28">
    <w:abstractNumId w:val="9"/>
  </w:num>
  <w:num w:numId="29">
    <w:abstractNumId w:val="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3E"/>
    <w:rsid w:val="00024CDE"/>
    <w:rsid w:val="00025DD6"/>
    <w:rsid w:val="00026F51"/>
    <w:rsid w:val="00044D03"/>
    <w:rsid w:val="00051CB6"/>
    <w:rsid w:val="00085F92"/>
    <w:rsid w:val="00097ED6"/>
    <w:rsid w:val="000A09DB"/>
    <w:rsid w:val="000A1A8E"/>
    <w:rsid w:val="000B1D65"/>
    <w:rsid w:val="000B68CB"/>
    <w:rsid w:val="000E35A3"/>
    <w:rsid w:val="000F7457"/>
    <w:rsid w:val="001058B2"/>
    <w:rsid w:val="001203E1"/>
    <w:rsid w:val="001233CB"/>
    <w:rsid w:val="00127E19"/>
    <w:rsid w:val="001351C2"/>
    <w:rsid w:val="0019777F"/>
    <w:rsid w:val="001B664A"/>
    <w:rsid w:val="00216005"/>
    <w:rsid w:val="002257C3"/>
    <w:rsid w:val="0023347E"/>
    <w:rsid w:val="00265B67"/>
    <w:rsid w:val="002671A4"/>
    <w:rsid w:val="002700BE"/>
    <w:rsid w:val="00295C76"/>
    <w:rsid w:val="002D05D7"/>
    <w:rsid w:val="002D243A"/>
    <w:rsid w:val="002D572A"/>
    <w:rsid w:val="002D6E1A"/>
    <w:rsid w:val="002E57E9"/>
    <w:rsid w:val="00365CEA"/>
    <w:rsid w:val="00374951"/>
    <w:rsid w:val="003D5A23"/>
    <w:rsid w:val="00414FD9"/>
    <w:rsid w:val="00416F78"/>
    <w:rsid w:val="004750FE"/>
    <w:rsid w:val="00493E2C"/>
    <w:rsid w:val="004C6B73"/>
    <w:rsid w:val="00506C71"/>
    <w:rsid w:val="0057771E"/>
    <w:rsid w:val="005B4DD5"/>
    <w:rsid w:val="005B598C"/>
    <w:rsid w:val="005F3627"/>
    <w:rsid w:val="00606D9C"/>
    <w:rsid w:val="00624903"/>
    <w:rsid w:val="006411AF"/>
    <w:rsid w:val="006468AD"/>
    <w:rsid w:val="00647D69"/>
    <w:rsid w:val="00675446"/>
    <w:rsid w:val="006946B5"/>
    <w:rsid w:val="00717B1A"/>
    <w:rsid w:val="007272C4"/>
    <w:rsid w:val="00727F5E"/>
    <w:rsid w:val="0075167D"/>
    <w:rsid w:val="00780E5A"/>
    <w:rsid w:val="00790968"/>
    <w:rsid w:val="0079283E"/>
    <w:rsid w:val="007A12CB"/>
    <w:rsid w:val="007B08D3"/>
    <w:rsid w:val="007B1601"/>
    <w:rsid w:val="00813A7A"/>
    <w:rsid w:val="00823541"/>
    <w:rsid w:val="008421E5"/>
    <w:rsid w:val="008470FB"/>
    <w:rsid w:val="008656AC"/>
    <w:rsid w:val="00873551"/>
    <w:rsid w:val="008A3433"/>
    <w:rsid w:val="008B0B45"/>
    <w:rsid w:val="008B594A"/>
    <w:rsid w:val="008D1C89"/>
    <w:rsid w:val="008D6E42"/>
    <w:rsid w:val="008E355D"/>
    <w:rsid w:val="008F320C"/>
    <w:rsid w:val="00901A8F"/>
    <w:rsid w:val="00925880"/>
    <w:rsid w:val="00927EB4"/>
    <w:rsid w:val="009546FC"/>
    <w:rsid w:val="009903DB"/>
    <w:rsid w:val="009E28D6"/>
    <w:rsid w:val="00A3337F"/>
    <w:rsid w:val="00A751E6"/>
    <w:rsid w:val="00AA1C4C"/>
    <w:rsid w:val="00AE0C54"/>
    <w:rsid w:val="00AF488D"/>
    <w:rsid w:val="00B24A56"/>
    <w:rsid w:val="00B34728"/>
    <w:rsid w:val="00B50FCE"/>
    <w:rsid w:val="00BB3345"/>
    <w:rsid w:val="00BE5E85"/>
    <w:rsid w:val="00BF08C5"/>
    <w:rsid w:val="00BF7302"/>
    <w:rsid w:val="00C61E1D"/>
    <w:rsid w:val="00C70C75"/>
    <w:rsid w:val="00C8038F"/>
    <w:rsid w:val="00C96591"/>
    <w:rsid w:val="00D14FD8"/>
    <w:rsid w:val="00D722B4"/>
    <w:rsid w:val="00DD191D"/>
    <w:rsid w:val="00DE6210"/>
    <w:rsid w:val="00DF2864"/>
    <w:rsid w:val="00E35013"/>
    <w:rsid w:val="00E35D11"/>
    <w:rsid w:val="00E44ECF"/>
    <w:rsid w:val="00E469E1"/>
    <w:rsid w:val="00EE09AE"/>
    <w:rsid w:val="00F02F28"/>
    <w:rsid w:val="00F13029"/>
    <w:rsid w:val="00F22698"/>
    <w:rsid w:val="00F66815"/>
    <w:rsid w:val="00F70C88"/>
    <w:rsid w:val="00F91675"/>
    <w:rsid w:val="00FA0D9D"/>
    <w:rsid w:val="00FA466A"/>
    <w:rsid w:val="00FB1219"/>
    <w:rsid w:val="00FE6CFD"/>
    <w:rsid w:val="07104248"/>
    <w:rsid w:val="110C5D74"/>
    <w:rsid w:val="1677F2E7"/>
    <w:rsid w:val="1A35A5F5"/>
    <w:rsid w:val="1C506E9D"/>
    <w:rsid w:val="1C7C7BD5"/>
    <w:rsid w:val="35F5E4E2"/>
    <w:rsid w:val="3DD2AAF6"/>
    <w:rsid w:val="48CDDE7E"/>
    <w:rsid w:val="5FEBB22D"/>
    <w:rsid w:val="63FA10D0"/>
    <w:rsid w:val="65C4692E"/>
    <w:rsid w:val="696AC9AB"/>
    <w:rsid w:val="6EF5B496"/>
    <w:rsid w:val="7083F966"/>
    <w:rsid w:val="743670C6"/>
    <w:rsid w:val="769BC2C3"/>
    <w:rsid w:val="7B90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09A29B"/>
  <w15:chartTrackingRefBased/>
  <w15:docId w15:val="{FDF53F52-6E66-4495-B33F-0D79783E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83E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90968"/>
    <w:pPr>
      <w:keepNext/>
      <w:keepLines/>
      <w:spacing w:before="480" w:after="0"/>
      <w:outlineLvl w:val="0"/>
    </w:pPr>
    <w:rPr>
      <w:rFonts w:eastAsia="Times New Roman"/>
      <w:b/>
      <w:bCs/>
      <w:color w:val="155388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F51"/>
    <w:pPr>
      <w:keepNext/>
      <w:keepLines/>
      <w:spacing w:before="200" w:after="0"/>
      <w:outlineLvl w:val="1"/>
    </w:pPr>
    <w:rPr>
      <w:rFonts w:eastAsia="Times New Roman"/>
      <w:b/>
      <w:bCs/>
      <w:color w:val="1D70B7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EB4"/>
    <w:pPr>
      <w:ind w:left="720"/>
      <w:contextualSpacing/>
    </w:pPr>
  </w:style>
  <w:style w:type="character" w:styleId="Hipervnculo">
    <w:name w:val="Hyperlink"/>
    <w:uiPriority w:val="99"/>
    <w:unhideWhenUsed/>
    <w:rsid w:val="00097ED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421E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3337F"/>
    <w:pPr>
      <w:autoSpaceDE w:val="0"/>
      <w:autoSpaceDN w:val="0"/>
      <w:adjustRightInd w:val="0"/>
    </w:pPr>
    <w:rPr>
      <w:rFonts w:ascii="Interstate" w:hAnsi="Interstate" w:cs="Interstate"/>
      <w:color w:val="000000"/>
      <w:sz w:val="24"/>
      <w:szCs w:val="24"/>
      <w:lang w:eastAsia="es-ES"/>
    </w:rPr>
  </w:style>
  <w:style w:type="paragraph" w:customStyle="1" w:styleId="Pa1">
    <w:name w:val="Pa1"/>
    <w:basedOn w:val="Default"/>
    <w:next w:val="Default"/>
    <w:rsid w:val="00A3337F"/>
    <w:pPr>
      <w:spacing w:line="20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rsid w:val="00A3337F"/>
    <w:pPr>
      <w:spacing w:line="201" w:lineRule="atLeast"/>
    </w:pPr>
    <w:rPr>
      <w:rFonts w:cs="Times New Roman"/>
      <w:color w:val="auto"/>
    </w:rPr>
  </w:style>
  <w:style w:type="paragraph" w:styleId="NormalWeb">
    <w:name w:val="Normal (Web)"/>
    <w:basedOn w:val="Normal"/>
    <w:uiPriority w:val="99"/>
    <w:unhideWhenUsed/>
    <w:rsid w:val="00717B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ca-ES"/>
    </w:rPr>
  </w:style>
  <w:style w:type="character" w:styleId="Refdecomentario">
    <w:name w:val="annotation reference"/>
    <w:uiPriority w:val="99"/>
    <w:semiHidden/>
    <w:unhideWhenUsed/>
    <w:rsid w:val="000F74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4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0F74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45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F745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4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968"/>
  </w:style>
  <w:style w:type="paragraph" w:styleId="Piedepgina">
    <w:name w:val="footer"/>
    <w:basedOn w:val="Normal"/>
    <w:link w:val="PiedepginaCar"/>
    <w:uiPriority w:val="99"/>
    <w:unhideWhenUsed/>
    <w:rsid w:val="0079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968"/>
  </w:style>
  <w:style w:type="character" w:customStyle="1" w:styleId="Ttulo1Car">
    <w:name w:val="Título 1 Car"/>
    <w:link w:val="Ttulo1"/>
    <w:uiPriority w:val="9"/>
    <w:rsid w:val="00790968"/>
    <w:rPr>
      <w:rFonts w:ascii="Calibri" w:eastAsia="Times New Roman" w:hAnsi="Calibri" w:cs="Times New Roman"/>
      <w:b/>
      <w:bCs/>
      <w:color w:val="155388"/>
      <w:sz w:val="28"/>
      <w:szCs w:val="28"/>
    </w:rPr>
  </w:style>
  <w:style w:type="character" w:customStyle="1" w:styleId="Ttulo2Car">
    <w:name w:val="Título 2 Car"/>
    <w:link w:val="Ttulo2"/>
    <w:uiPriority w:val="9"/>
    <w:rsid w:val="00026F51"/>
    <w:rPr>
      <w:rFonts w:ascii="Calibri" w:eastAsia="Times New Roman" w:hAnsi="Calibri" w:cs="Times New Roman"/>
      <w:b/>
      <w:bCs/>
      <w:color w:val="1D70B7"/>
      <w:sz w:val="26"/>
      <w:szCs w:val="26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rsid w:val="00026F5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26F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598C"/>
    <w:pPr>
      <w:tabs>
        <w:tab w:val="right" w:leader="dot" w:pos="8494"/>
      </w:tabs>
      <w:spacing w:after="100"/>
      <w:ind w:left="3686" w:hanging="426"/>
    </w:pPr>
    <w:rPr>
      <w:noProof/>
      <w:color w:val="FFFFFF"/>
    </w:rPr>
  </w:style>
  <w:style w:type="paragraph" w:styleId="Sinespaciado">
    <w:name w:val="No Spacing"/>
    <w:link w:val="SinespaciadoCar"/>
    <w:uiPriority w:val="1"/>
    <w:qFormat/>
    <w:rsid w:val="001203E1"/>
    <w:rPr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03E1"/>
  </w:style>
  <w:style w:type="paragraph" w:styleId="Revisin">
    <w:name w:val="Revision"/>
    <w:hidden/>
    <w:uiPriority w:val="99"/>
    <w:semiHidden/>
    <w:rsid w:val="0019777F"/>
    <w:rPr>
      <w:sz w:val="22"/>
      <w:szCs w:val="22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83E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79283E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uiPriority w:val="99"/>
    <w:semiHidden/>
    <w:unhideWhenUsed/>
    <w:rsid w:val="0079283E"/>
    <w:rPr>
      <w:vertAlign w:val="superscript"/>
    </w:rPr>
  </w:style>
  <w:style w:type="table" w:customStyle="1" w:styleId="Sombreadoclaro1">
    <w:name w:val="Sombreado claro1"/>
    <w:basedOn w:val="Tablanormal"/>
    <w:uiPriority w:val="60"/>
    <w:rsid w:val="0079283E"/>
    <w:rPr>
      <w:rFonts w:eastAsia="Calibri"/>
      <w:color w:val="000000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aconvietas">
    <w:name w:val="List Bullet"/>
    <w:basedOn w:val="Normal"/>
    <w:uiPriority w:val="99"/>
    <w:unhideWhenUsed/>
    <w:rsid w:val="00E469E1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Local\Temp\Plantilla%20Word%20p&#225;gina%20simple_Vertic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2AD8BAEACD425E9D77B3453BA0E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DD15B-A0B8-4AB4-AFC7-F5199AB56864}"/>
      </w:docPartPr>
      <w:docPartBody>
        <w:p w:rsidR="00000000" w:rsidRDefault="0086563E" w:rsidP="0086563E">
          <w:pPr>
            <w:pStyle w:val="3A2AD8BAEACD425E9D77B3453BA0EFC5"/>
          </w:pPr>
          <w:r>
            <w:t>[Escriba aquí]</w:t>
          </w:r>
        </w:p>
      </w:docPartBody>
    </w:docPart>
    <w:docPart>
      <w:docPartPr>
        <w:name w:val="52F5E9C3240148EDA20969C8A9F0B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0CED2-6B7C-46FA-939C-9B342329DFF8}"/>
      </w:docPartPr>
      <w:docPartBody>
        <w:p w:rsidR="00000000" w:rsidRDefault="0086563E" w:rsidP="0086563E">
          <w:pPr>
            <w:pStyle w:val="52F5E9C3240148EDA20969C8A9F0BD52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stat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3E"/>
    <w:rsid w:val="00354D58"/>
    <w:rsid w:val="0086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2AD8BAEACD425E9D77B3453BA0EFC5">
    <w:name w:val="3A2AD8BAEACD425E9D77B3453BA0EFC5"/>
    <w:rsid w:val="0086563E"/>
  </w:style>
  <w:style w:type="paragraph" w:customStyle="1" w:styleId="52F5E9C3240148EDA20969C8A9F0BD52">
    <w:name w:val="52F5E9C3240148EDA20969C8A9F0BD52"/>
    <w:rsid w:val="008656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1D263-AA77-48B9-88FA-A918E4A1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Word página simple_Vertical</Template>
  <TotalTime>0</TotalTime>
  <Pages>3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Planeta Sistemas y Operaciones</dc:creator>
  <cp:keywords/>
  <cp:lastModifiedBy>Cristina Gomez</cp:lastModifiedBy>
  <cp:revision>2</cp:revision>
  <cp:lastPrinted>2015-05-15T23:41:00Z</cp:lastPrinted>
  <dcterms:created xsi:type="dcterms:W3CDTF">2022-10-04T14:09:00Z</dcterms:created>
  <dcterms:modified xsi:type="dcterms:W3CDTF">2022-10-04T14:09:00Z</dcterms:modified>
</cp:coreProperties>
</file>